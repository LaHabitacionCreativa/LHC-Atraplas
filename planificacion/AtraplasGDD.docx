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A8233" w14:textId="77777777" w:rsidR="009F14A0" w:rsidRDefault="009F14A0" w:rsidP="00CC30C6">
      <w:pPr>
        <w:pStyle w:val="Heading3"/>
        <w:jc w:val="both"/>
      </w:pPr>
      <w:r>
        <w:t>ATRAPAS</w:t>
      </w:r>
    </w:p>
    <w:p w14:paraId="248CCF06" w14:textId="77777777" w:rsidR="009F14A0" w:rsidRPr="009F14A0" w:rsidRDefault="009F14A0" w:rsidP="00CC30C6">
      <w:pPr>
        <w:pStyle w:val="Heading1"/>
        <w:jc w:val="both"/>
        <w:rPr>
          <w:sz w:val="52"/>
        </w:rPr>
      </w:pPr>
      <w:r w:rsidRPr="009F14A0">
        <w:rPr>
          <w:sz w:val="52"/>
        </w:rPr>
        <w:t>documento de diseño</w:t>
      </w:r>
    </w:p>
    <w:p w14:paraId="19EC052B" w14:textId="77777777" w:rsidR="00BD5E2F" w:rsidRDefault="00BD5E2F" w:rsidP="00CC30C6">
      <w:pPr>
        <w:pStyle w:val="ListBullet"/>
        <w:numPr>
          <w:ilvl w:val="0"/>
          <w:numId w:val="0"/>
        </w:numPr>
        <w:jc w:val="both"/>
      </w:pPr>
    </w:p>
    <w:p w14:paraId="0E8EFB0C" w14:textId="611E40DC" w:rsidR="00BD5E2F" w:rsidRDefault="00937EFB" w:rsidP="00CC30C6">
      <w:pPr>
        <w:pStyle w:val="Heading2"/>
        <w:numPr>
          <w:ilvl w:val="0"/>
          <w:numId w:val="10"/>
        </w:numPr>
        <w:ind w:left="700"/>
        <w:jc w:val="both"/>
      </w:pPr>
      <w:r>
        <w:t xml:space="preserve"> </w:t>
      </w:r>
      <w:r w:rsidR="00BD5E2F">
        <w:t>Página de presentación</w:t>
      </w:r>
    </w:p>
    <w:p w14:paraId="1CCB65FA" w14:textId="77777777" w:rsidR="00BD5E2F" w:rsidRDefault="00BD5E2F" w:rsidP="00CC30C6">
      <w:pPr>
        <w:pStyle w:val="ListBullet"/>
        <w:numPr>
          <w:ilvl w:val="0"/>
          <w:numId w:val="0"/>
        </w:numPr>
        <w:jc w:val="both"/>
      </w:pPr>
    </w:p>
    <w:p w14:paraId="60A83871" w14:textId="77777777" w:rsidR="009F14A0" w:rsidRDefault="009F14A0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Título: </w:t>
      </w:r>
    </w:p>
    <w:p w14:paraId="62E1BB49" w14:textId="308A369F" w:rsidR="009F14A0" w:rsidRDefault="009F14A0" w:rsidP="00CC30C6">
      <w:pPr>
        <w:pStyle w:val="ListBullet"/>
        <w:numPr>
          <w:ilvl w:val="0"/>
          <w:numId w:val="0"/>
        </w:numPr>
        <w:ind w:left="576"/>
        <w:jc w:val="both"/>
      </w:pPr>
      <w:proofErr w:type="spellStart"/>
      <w:r>
        <w:t>Atraplas</w:t>
      </w:r>
      <w:proofErr w:type="spellEnd"/>
    </w:p>
    <w:p w14:paraId="3C7DF64A" w14:textId="77777777" w:rsidR="00937EFB" w:rsidRDefault="00937EFB" w:rsidP="00CC30C6">
      <w:pPr>
        <w:pStyle w:val="ListBullet"/>
        <w:numPr>
          <w:ilvl w:val="0"/>
          <w:numId w:val="0"/>
        </w:numPr>
        <w:ind w:left="576"/>
        <w:jc w:val="both"/>
      </w:pPr>
    </w:p>
    <w:p w14:paraId="475E43EF" w14:textId="5A6FF212" w:rsidR="00937EFB" w:rsidRDefault="00937EFB" w:rsidP="00CC30C6">
      <w:pPr>
        <w:pStyle w:val="ListBullet"/>
        <w:numPr>
          <w:ilvl w:val="0"/>
          <w:numId w:val="0"/>
        </w:numPr>
        <w:ind w:left="576"/>
        <w:jc w:val="both"/>
      </w:pPr>
      <w:r w:rsidRPr="00937EFB">
        <w:rPr>
          <w:lang w:val="en-US"/>
        </w:rPr>
        <w:drawing>
          <wp:inline distT="0" distB="0" distL="0" distR="0" wp14:anchorId="13A674BC" wp14:editId="2105F96C">
            <wp:extent cx="1666192" cy="1805940"/>
            <wp:effectExtent l="0" t="0" r="1079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12"/>
                    <a:stretch/>
                  </pic:blipFill>
                  <pic:spPr>
                    <a:xfrm>
                      <a:off x="0" y="0"/>
                      <a:ext cx="1685548" cy="18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36FF" w14:textId="77777777" w:rsidR="009F14A0" w:rsidRDefault="009F14A0" w:rsidP="00CC30C6">
      <w:pPr>
        <w:pStyle w:val="ListBullet"/>
        <w:numPr>
          <w:ilvl w:val="0"/>
          <w:numId w:val="0"/>
        </w:numPr>
        <w:ind w:left="576"/>
        <w:jc w:val="both"/>
      </w:pPr>
    </w:p>
    <w:p w14:paraId="5670A82E" w14:textId="77777777" w:rsidR="009F14A0" w:rsidRDefault="009F14A0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Tipo de Juego: </w:t>
      </w:r>
    </w:p>
    <w:p w14:paraId="6130DD87" w14:textId="2CBE3F88" w:rsidR="009F14A0" w:rsidRDefault="009F14A0" w:rsidP="00CC30C6">
      <w:pPr>
        <w:pStyle w:val="ListBullet"/>
        <w:numPr>
          <w:ilvl w:val="0"/>
          <w:numId w:val="0"/>
        </w:numPr>
        <w:ind w:left="576"/>
        <w:jc w:val="both"/>
      </w:pPr>
      <w:proofErr w:type="spellStart"/>
      <w:r>
        <w:t>Arcade</w:t>
      </w:r>
      <w:proofErr w:type="spellEnd"/>
      <w:r>
        <w:t xml:space="preserve"> 2D con vista</w:t>
      </w:r>
      <w:r w:rsidR="00B6080D">
        <w:t xml:space="preserve"> lateral. </w:t>
      </w:r>
      <w:proofErr w:type="spellStart"/>
      <w:r w:rsidR="00B6080D">
        <w:t>Serio</w:t>
      </w:r>
      <w:r>
        <w:t>us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familiar.</w:t>
      </w:r>
    </w:p>
    <w:p w14:paraId="72DD6F21" w14:textId="77777777" w:rsidR="009F14A0" w:rsidRDefault="009F14A0" w:rsidP="00CC30C6">
      <w:pPr>
        <w:pStyle w:val="ListBullet"/>
        <w:numPr>
          <w:ilvl w:val="0"/>
          <w:numId w:val="0"/>
        </w:numPr>
        <w:ind w:left="576"/>
        <w:jc w:val="both"/>
      </w:pPr>
    </w:p>
    <w:p w14:paraId="33FD4B6A" w14:textId="6D86D4DA" w:rsidR="009F14A0" w:rsidRDefault="009F14A0" w:rsidP="00CC30C6">
      <w:pPr>
        <w:pStyle w:val="ListBullet"/>
        <w:numPr>
          <w:ilvl w:val="0"/>
          <w:numId w:val="0"/>
        </w:numPr>
        <w:ind w:left="576"/>
        <w:jc w:val="both"/>
      </w:pPr>
      <w:r>
        <w:t>Público objetivo y ESRB:</w:t>
      </w:r>
    </w:p>
    <w:p w14:paraId="4A0644B6" w14:textId="2E422A80" w:rsidR="009F14A0" w:rsidRDefault="00B6080D" w:rsidP="00CC30C6">
      <w:pPr>
        <w:pStyle w:val="ListBullet"/>
        <w:numPr>
          <w:ilvl w:val="0"/>
          <w:numId w:val="0"/>
        </w:numPr>
        <w:ind w:left="576"/>
        <w:jc w:val="both"/>
      </w:pPr>
      <w:r>
        <w:t>Todos los públicos, aunque centrado en infantil y familiar</w:t>
      </w:r>
      <w:r w:rsidR="009F14A0">
        <w:t xml:space="preserve">. ESBR </w:t>
      </w:r>
      <w:proofErr w:type="spellStart"/>
      <w:r w:rsidR="009F14A0">
        <w:t>everyone</w:t>
      </w:r>
      <w:proofErr w:type="spellEnd"/>
      <w:r w:rsidR="009F14A0">
        <w:t>.</w:t>
      </w:r>
    </w:p>
    <w:p w14:paraId="25EF4990" w14:textId="77777777" w:rsidR="009F14A0" w:rsidRDefault="009F14A0" w:rsidP="00CC30C6">
      <w:pPr>
        <w:pStyle w:val="ListBullet"/>
        <w:numPr>
          <w:ilvl w:val="0"/>
          <w:numId w:val="0"/>
        </w:numPr>
        <w:ind w:left="576"/>
        <w:jc w:val="both"/>
      </w:pPr>
    </w:p>
    <w:p w14:paraId="75634455" w14:textId="76E9755F" w:rsidR="009F14A0" w:rsidRDefault="009F14A0" w:rsidP="00CC30C6">
      <w:pPr>
        <w:pStyle w:val="ListBullet"/>
        <w:numPr>
          <w:ilvl w:val="0"/>
          <w:numId w:val="0"/>
        </w:numPr>
        <w:ind w:left="576"/>
        <w:jc w:val="both"/>
      </w:pPr>
      <w:r>
        <w:t>Plataformas de despliegue:</w:t>
      </w:r>
    </w:p>
    <w:p w14:paraId="181EDC8B" w14:textId="77777777" w:rsidR="00B6080D" w:rsidRDefault="009F14A0" w:rsidP="00CC30C6">
      <w:pPr>
        <w:pStyle w:val="ListBullet"/>
        <w:numPr>
          <w:ilvl w:val="0"/>
          <w:numId w:val="0"/>
        </w:numPr>
        <w:ind w:left="576"/>
        <w:jc w:val="both"/>
      </w:pPr>
      <w:r>
        <w:t>Android e iOS</w:t>
      </w:r>
    </w:p>
    <w:p w14:paraId="7548B29F" w14:textId="72FF6C54" w:rsidR="009F14A0" w:rsidRDefault="009F14A0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 </w:t>
      </w:r>
    </w:p>
    <w:p w14:paraId="77C59DD8" w14:textId="45096CE0" w:rsidR="009F14A0" w:rsidRDefault="009F14A0" w:rsidP="00CC30C6">
      <w:pPr>
        <w:pStyle w:val="ListBullet"/>
        <w:numPr>
          <w:ilvl w:val="0"/>
          <w:numId w:val="0"/>
        </w:numPr>
        <w:ind w:left="576"/>
        <w:jc w:val="both"/>
      </w:pPr>
      <w:r>
        <w:t>Fecha de lanzamiento:</w:t>
      </w:r>
    </w:p>
    <w:p w14:paraId="73454F8B" w14:textId="15A29E13" w:rsidR="009F14A0" w:rsidRDefault="009F14A0" w:rsidP="00CC30C6">
      <w:pPr>
        <w:pStyle w:val="ListBullet"/>
        <w:numPr>
          <w:ilvl w:val="0"/>
          <w:numId w:val="0"/>
        </w:numPr>
        <w:ind w:left="576"/>
        <w:jc w:val="both"/>
      </w:pPr>
      <w:r>
        <w:t>Septiembre de 2016</w:t>
      </w:r>
    </w:p>
    <w:p w14:paraId="08DADAC8" w14:textId="77777777" w:rsidR="009F14A0" w:rsidRDefault="009F14A0" w:rsidP="00CC30C6">
      <w:pPr>
        <w:pStyle w:val="ListBullet"/>
        <w:numPr>
          <w:ilvl w:val="0"/>
          <w:numId w:val="0"/>
        </w:numPr>
        <w:ind w:left="576"/>
        <w:jc w:val="both"/>
      </w:pPr>
    </w:p>
    <w:p w14:paraId="3D1F5095" w14:textId="77777777" w:rsidR="009F14A0" w:rsidRDefault="009F14A0" w:rsidP="00CC30C6">
      <w:pPr>
        <w:pStyle w:val="ListBullet"/>
        <w:numPr>
          <w:ilvl w:val="0"/>
          <w:numId w:val="0"/>
        </w:numPr>
        <w:jc w:val="both"/>
      </w:pPr>
    </w:p>
    <w:p w14:paraId="4213EAE2" w14:textId="72813013" w:rsidR="00BD5E2F" w:rsidRDefault="00937EFB" w:rsidP="00CC30C6">
      <w:pPr>
        <w:pStyle w:val="Heading2"/>
        <w:numPr>
          <w:ilvl w:val="0"/>
          <w:numId w:val="10"/>
        </w:numPr>
        <w:ind w:left="700"/>
        <w:jc w:val="both"/>
      </w:pPr>
      <w:r>
        <w:lastRenderedPageBreak/>
        <w:t xml:space="preserve"> </w:t>
      </w:r>
      <w:r w:rsidR="00BD5E2F">
        <w:t>Esbozo del juego</w:t>
      </w:r>
    </w:p>
    <w:p w14:paraId="7ECC1799" w14:textId="77777777" w:rsidR="002820F5" w:rsidRDefault="002820F5" w:rsidP="002820F5">
      <w:pPr>
        <w:pStyle w:val="ListBullet"/>
        <w:numPr>
          <w:ilvl w:val="0"/>
          <w:numId w:val="0"/>
        </w:numPr>
        <w:ind w:left="936" w:hanging="360"/>
        <w:jc w:val="both"/>
      </w:pPr>
    </w:p>
    <w:p w14:paraId="1C24DB89" w14:textId="77777777" w:rsidR="00314F1F" w:rsidRDefault="00BD5E2F" w:rsidP="002820F5">
      <w:pPr>
        <w:pStyle w:val="ListBullet"/>
        <w:numPr>
          <w:ilvl w:val="0"/>
          <w:numId w:val="0"/>
        </w:numPr>
        <w:ind w:left="936" w:hanging="360"/>
        <w:jc w:val="both"/>
      </w:pPr>
      <w:r>
        <w:t xml:space="preserve">Resumen de la historia del juego (si aplica) </w:t>
      </w:r>
    </w:p>
    <w:p w14:paraId="3DB3407E" w14:textId="274DEC41" w:rsidR="004668A7" w:rsidRDefault="004668A7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Es un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familiar para concienciar sobr</w:t>
      </w:r>
      <w:r w:rsidR="00EC6053">
        <w:t>e la basura marina y su tiempo de degradación.</w:t>
      </w:r>
      <w:r>
        <w:t xml:space="preserve"> </w:t>
      </w:r>
    </w:p>
    <w:p w14:paraId="18250916" w14:textId="3B7C2979" w:rsidR="00314F1F" w:rsidRDefault="004668A7" w:rsidP="00EC6053">
      <w:pPr>
        <w:pStyle w:val="ListBullet"/>
        <w:numPr>
          <w:ilvl w:val="0"/>
          <w:numId w:val="0"/>
        </w:numPr>
        <w:ind w:left="576"/>
        <w:jc w:val="both"/>
      </w:pPr>
      <w:r>
        <w:t>El protagonista es un pulpo que se encuentra en su entorno marino con distintos elementos</w:t>
      </w:r>
      <w:r w:rsidR="00EC6053">
        <w:t xml:space="preserve">, algunos </w:t>
      </w:r>
      <w:r>
        <w:t>son basura oceánica</w:t>
      </w:r>
      <w:r w:rsidR="00EC6053">
        <w:t xml:space="preserve"> que ha de atrapar y que otorga más puntos si su tiempo de degradación es mayor.</w:t>
      </w:r>
    </w:p>
    <w:p w14:paraId="4C5C9BC8" w14:textId="77777777" w:rsidR="00314F1F" w:rsidRDefault="00314F1F" w:rsidP="00CC30C6">
      <w:pPr>
        <w:pStyle w:val="ListBullet"/>
        <w:numPr>
          <w:ilvl w:val="0"/>
          <w:numId w:val="0"/>
        </w:numPr>
        <w:ind w:left="576"/>
        <w:jc w:val="both"/>
      </w:pPr>
    </w:p>
    <w:p w14:paraId="5FDA612A" w14:textId="77777777" w:rsidR="00314F1F" w:rsidRDefault="00BD5E2F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Flujo del juego </w:t>
      </w:r>
    </w:p>
    <w:p w14:paraId="25A15338" w14:textId="2D51B16C" w:rsidR="00314F1F" w:rsidRDefault="00314F1F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Se muestra un escenario marino en el que nuestro protagonista (un pulpo) está </w:t>
      </w:r>
      <w:r w:rsidR="00FF05D6">
        <w:t xml:space="preserve">situado </w:t>
      </w:r>
      <w:r>
        <w:t>a la izquierda</w:t>
      </w:r>
      <w:r w:rsidR="00FF05D6">
        <w:t xml:space="preserve">. </w:t>
      </w:r>
    </w:p>
    <w:p w14:paraId="3210515B" w14:textId="1B7B8BD0" w:rsidR="00FF05D6" w:rsidRDefault="00FF05D6" w:rsidP="00EC6053">
      <w:pPr>
        <w:pStyle w:val="ListBullet"/>
        <w:numPr>
          <w:ilvl w:val="0"/>
          <w:numId w:val="0"/>
        </w:numPr>
        <w:ind w:left="576"/>
        <w:jc w:val="both"/>
      </w:pPr>
      <w:r>
        <w:t xml:space="preserve">De la parte derecha aparecen elementos marinos que se dirigen a nuestro protagonista. Los hay buenos, que ha de dejar pasar (peces, corales, etc.) y basura oceánica, que ha de atrapar (botellas, pilas, </w:t>
      </w:r>
      <w:proofErr w:type="spellStart"/>
      <w:r>
        <w:t>etc</w:t>
      </w:r>
      <w:proofErr w:type="spellEnd"/>
      <w:r>
        <w:t>).</w:t>
      </w:r>
    </w:p>
    <w:p w14:paraId="76B239F2" w14:textId="14BFD3F2" w:rsidR="002820F5" w:rsidRDefault="002820F5" w:rsidP="00CC30C6">
      <w:pPr>
        <w:pStyle w:val="ListBullet"/>
        <w:numPr>
          <w:ilvl w:val="0"/>
          <w:numId w:val="0"/>
        </w:numPr>
        <w:ind w:left="576"/>
        <w:jc w:val="both"/>
      </w:pPr>
      <w:r>
        <w:t>Para atraparlos pulsamos el pulpo y baja un tentáculo a una velocidad constante, si encuentra algo a su paso lo atrapa. Por lo que debemos sincronizar la velocidad a la que baja el tentáculo con la que traen los objetos que queremos capturar.</w:t>
      </w:r>
    </w:p>
    <w:p w14:paraId="4DB3EEA9" w14:textId="77777777" w:rsidR="00314F1F" w:rsidRDefault="00314F1F" w:rsidP="00CC30C6">
      <w:pPr>
        <w:pStyle w:val="ListBullet"/>
        <w:numPr>
          <w:ilvl w:val="0"/>
          <w:numId w:val="0"/>
        </w:numPr>
        <w:ind w:left="576"/>
        <w:jc w:val="both"/>
      </w:pPr>
    </w:p>
    <w:p w14:paraId="39024F9B" w14:textId="77777777" w:rsidR="00314F1F" w:rsidRDefault="00BD5E2F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¿Cuáles son los entornos del juego? </w:t>
      </w:r>
    </w:p>
    <w:p w14:paraId="37439144" w14:textId="7D8B9A0D" w:rsidR="00314F1F" w:rsidRDefault="00FF05D6" w:rsidP="00CC30C6">
      <w:pPr>
        <w:pStyle w:val="ListBullet"/>
        <w:numPr>
          <w:ilvl w:val="0"/>
          <w:numId w:val="0"/>
        </w:numPr>
        <w:ind w:left="576"/>
        <w:jc w:val="both"/>
      </w:pPr>
      <w:r>
        <w:t>Un entorno marino que va evolucionando, haciendo cambios de día / noche y de mareas altas y bajas.</w:t>
      </w:r>
    </w:p>
    <w:p w14:paraId="6DAF611C" w14:textId="77777777" w:rsidR="00FF05D6" w:rsidRDefault="00FF05D6" w:rsidP="00CC30C6">
      <w:pPr>
        <w:pStyle w:val="ListBullet"/>
        <w:numPr>
          <w:ilvl w:val="0"/>
          <w:numId w:val="0"/>
        </w:numPr>
        <w:ind w:left="576"/>
        <w:jc w:val="both"/>
      </w:pPr>
    </w:p>
    <w:p w14:paraId="3628B31F" w14:textId="77777777" w:rsidR="00314F1F" w:rsidRDefault="00BD5E2F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¿Qué retos va a encontrar? </w:t>
      </w:r>
    </w:p>
    <w:p w14:paraId="3A96F32B" w14:textId="4B61D657" w:rsidR="002307AF" w:rsidRDefault="00DF70E9" w:rsidP="00CC30C6">
      <w:pPr>
        <w:pStyle w:val="ListBullet"/>
        <w:numPr>
          <w:ilvl w:val="0"/>
          <w:numId w:val="0"/>
        </w:numPr>
        <w:ind w:left="576"/>
        <w:jc w:val="both"/>
      </w:pPr>
      <w:r>
        <w:t>El juego comienza con</w:t>
      </w:r>
      <w:r w:rsidR="002307AF">
        <w:t xml:space="preserve"> una situación sencilla que va </w:t>
      </w:r>
      <w:r w:rsidR="00B64185">
        <w:t>evolucionando</w:t>
      </w:r>
      <w:r w:rsidR="002307AF">
        <w:t xml:space="preserve"> </w:t>
      </w:r>
      <w:r w:rsidR="00B64185">
        <w:t>según</w:t>
      </w:r>
      <w:r w:rsidR="002307AF">
        <w:t xml:space="preserve"> las mareas y los ciclos de día y noche.</w:t>
      </w:r>
    </w:p>
    <w:p w14:paraId="59B38FBF" w14:textId="14954B13" w:rsidR="002307AF" w:rsidRDefault="002307AF" w:rsidP="00CC30C6">
      <w:pPr>
        <w:pStyle w:val="ListBullet"/>
        <w:numPr>
          <w:ilvl w:val="0"/>
          <w:numId w:val="11"/>
        </w:numPr>
        <w:jc w:val="both"/>
      </w:pPr>
      <w:r>
        <w:t xml:space="preserve">Día con marea baja. Es sencillo ya que tenemos pocos elementos y buena visibilidad. </w:t>
      </w:r>
    </w:p>
    <w:p w14:paraId="28C8E077" w14:textId="44237A0A" w:rsidR="00314F1F" w:rsidRDefault="002307AF" w:rsidP="00CC30C6">
      <w:pPr>
        <w:pStyle w:val="ListBullet"/>
        <w:numPr>
          <w:ilvl w:val="0"/>
          <w:numId w:val="11"/>
        </w:numPr>
        <w:jc w:val="both"/>
      </w:pPr>
      <w:r>
        <w:t>Día con marea alta. Al haber más superficie de agua salen más objetos y seguimos teniendo buena visibilidad.</w:t>
      </w:r>
    </w:p>
    <w:p w14:paraId="5F80000F" w14:textId="65D8F133" w:rsidR="002307AF" w:rsidRDefault="002307AF" w:rsidP="00CC30C6">
      <w:pPr>
        <w:pStyle w:val="ListBullet"/>
        <w:numPr>
          <w:ilvl w:val="0"/>
          <w:numId w:val="11"/>
        </w:numPr>
        <w:jc w:val="both"/>
      </w:pPr>
      <w:r>
        <w:t>Noche y marea baja. Pocos elementos pero peor visibilidad.</w:t>
      </w:r>
    </w:p>
    <w:p w14:paraId="373AB192" w14:textId="2B28CA39" w:rsidR="00CB0533" w:rsidRDefault="00EB1407" w:rsidP="00EC6053">
      <w:pPr>
        <w:pStyle w:val="ListBullet"/>
        <w:numPr>
          <w:ilvl w:val="0"/>
          <w:numId w:val="11"/>
        </w:numPr>
        <w:jc w:val="both"/>
      </w:pPr>
      <w:r>
        <w:t>Noche y marea alta.</w:t>
      </w:r>
      <w:r w:rsidR="00B64185">
        <w:t xml:space="preserve"> La de mayor dificultad, por presentar más objetos y baja visibilidad.</w:t>
      </w:r>
    </w:p>
    <w:p w14:paraId="5315C582" w14:textId="77777777" w:rsidR="00B64185" w:rsidRDefault="00B64185" w:rsidP="00CC30C6">
      <w:pPr>
        <w:pStyle w:val="ListBullet"/>
        <w:numPr>
          <w:ilvl w:val="0"/>
          <w:numId w:val="0"/>
        </w:numPr>
        <w:ind w:left="576"/>
        <w:jc w:val="both"/>
      </w:pPr>
    </w:p>
    <w:p w14:paraId="3D57ED5A" w14:textId="77777777" w:rsidR="00314F1F" w:rsidRDefault="00BD5E2F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¿Cómo es la progresión? </w:t>
      </w:r>
    </w:p>
    <w:p w14:paraId="43C08935" w14:textId="7B150EFC" w:rsidR="00314F1F" w:rsidRDefault="00B64185" w:rsidP="00CC30C6">
      <w:pPr>
        <w:pStyle w:val="ListBullet"/>
        <w:numPr>
          <w:ilvl w:val="0"/>
          <w:numId w:val="0"/>
        </w:numPr>
        <w:ind w:left="576"/>
        <w:jc w:val="both"/>
      </w:pPr>
      <w:r>
        <w:t>Hay un único nivel que va evolucionando en ciclos de día / noche y marea baja / alta.</w:t>
      </w:r>
    </w:p>
    <w:p w14:paraId="2A490859" w14:textId="77777777" w:rsidR="00B64185" w:rsidRDefault="00B64185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Cada vez que transcurre un día completo, se incrementa la dificultad general del juego en varios aspectos (mayor velocidad de desplazamiento de los objetos, más objetos en pantalla, </w:t>
      </w:r>
      <w:proofErr w:type="spellStart"/>
      <w:r>
        <w:t>etc</w:t>
      </w:r>
      <w:proofErr w:type="spellEnd"/>
      <w:r>
        <w:t>).</w:t>
      </w:r>
    </w:p>
    <w:p w14:paraId="2AD871B8" w14:textId="635C338B" w:rsidR="00B64185" w:rsidRDefault="00B64185" w:rsidP="00CC30C6">
      <w:pPr>
        <w:pStyle w:val="ListBullet"/>
        <w:numPr>
          <w:ilvl w:val="0"/>
          <w:numId w:val="0"/>
        </w:numPr>
        <w:ind w:left="576"/>
        <w:jc w:val="both"/>
      </w:pPr>
      <w:r>
        <w:t>Al pasar un día completo también se recarga algo de vida.</w:t>
      </w:r>
    </w:p>
    <w:p w14:paraId="3FE62CB0" w14:textId="77777777" w:rsidR="00B64185" w:rsidRDefault="00B64185" w:rsidP="00CC30C6">
      <w:pPr>
        <w:pStyle w:val="ListBullet"/>
        <w:numPr>
          <w:ilvl w:val="0"/>
          <w:numId w:val="0"/>
        </w:numPr>
        <w:jc w:val="both"/>
      </w:pPr>
    </w:p>
    <w:p w14:paraId="21F4E87F" w14:textId="71397168" w:rsidR="00BD5E2F" w:rsidRDefault="00BD5E2F" w:rsidP="00CC30C6">
      <w:pPr>
        <w:pStyle w:val="ListBullet"/>
        <w:numPr>
          <w:ilvl w:val="0"/>
          <w:numId w:val="0"/>
        </w:numPr>
        <w:ind w:left="576"/>
        <w:jc w:val="both"/>
      </w:pPr>
      <w:r>
        <w:t>¿Cuál es la condición de victoria y derrota?</w:t>
      </w:r>
    </w:p>
    <w:p w14:paraId="1C0929D1" w14:textId="2408FC72" w:rsidR="00B64185" w:rsidRDefault="00B64185" w:rsidP="00CC30C6">
      <w:pPr>
        <w:pStyle w:val="ListBullet"/>
        <w:numPr>
          <w:ilvl w:val="0"/>
          <w:numId w:val="0"/>
        </w:numPr>
        <w:ind w:left="576"/>
        <w:jc w:val="both"/>
      </w:pPr>
      <w:r>
        <w:t>La condición de victoria consiste en obtener el máximo de puntos, compitiendo en una clasificación</w:t>
      </w:r>
      <w:r w:rsidR="00CC30C6">
        <w:t xml:space="preserve"> global</w:t>
      </w:r>
      <w:r>
        <w:t>.</w:t>
      </w:r>
    </w:p>
    <w:p w14:paraId="57621250" w14:textId="026AD8FA" w:rsidR="00B64185" w:rsidRDefault="00B64185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Ganamos </w:t>
      </w:r>
      <w:r>
        <w:t xml:space="preserve">puntos al atrapar objetos malos. A más tiempo de degradación </w:t>
      </w:r>
      <w:r w:rsidR="00CC30C6">
        <w:t>del</w:t>
      </w:r>
      <w:r>
        <w:t xml:space="preserve"> </w:t>
      </w:r>
      <w:r w:rsidR="00CC30C6">
        <w:t>objeto</w:t>
      </w:r>
      <w:r>
        <w:t>, se obtienen más puntos.</w:t>
      </w:r>
    </w:p>
    <w:p w14:paraId="648CFA23" w14:textId="7F1925A3" w:rsidR="00B64185" w:rsidRDefault="00B64185" w:rsidP="00CC30C6">
      <w:pPr>
        <w:pStyle w:val="ListBullet"/>
        <w:numPr>
          <w:ilvl w:val="0"/>
          <w:numId w:val="0"/>
        </w:numPr>
        <w:ind w:left="576"/>
        <w:jc w:val="both"/>
      </w:pPr>
      <w:r>
        <w:t>Tenemos una serie de intentos o</w:t>
      </w:r>
      <w:r w:rsidR="002820F5">
        <w:t xml:space="preserve"> motivación</w:t>
      </w:r>
      <w:r>
        <w:t xml:space="preserve"> </w:t>
      </w:r>
      <w:r w:rsidR="002820F5">
        <w:t>(</w:t>
      </w:r>
      <w:r>
        <w:t>vida</w:t>
      </w:r>
      <w:r w:rsidR="002820F5">
        <w:t>)</w:t>
      </w:r>
      <w:r>
        <w:t>, que vamos perdiendo al</w:t>
      </w:r>
      <w:r>
        <w:t xml:space="preserve"> atrapa</w:t>
      </w:r>
      <w:r>
        <w:t>r</w:t>
      </w:r>
      <w:r>
        <w:t xml:space="preserve"> elementos buenos o deja</w:t>
      </w:r>
      <w:r>
        <w:t>r</w:t>
      </w:r>
      <w:r>
        <w:t xml:space="preserve"> pasar malos.</w:t>
      </w:r>
      <w:r>
        <w:t xml:space="preserve"> Esta vida se recarga en 1 unidad al pasar un día completo.</w:t>
      </w:r>
    </w:p>
    <w:p w14:paraId="71ECC73D" w14:textId="77777777" w:rsidR="00B64185" w:rsidRDefault="00B64185" w:rsidP="00CC30C6">
      <w:pPr>
        <w:pStyle w:val="ListBullet"/>
        <w:numPr>
          <w:ilvl w:val="0"/>
          <w:numId w:val="0"/>
        </w:numPr>
        <w:ind w:left="576"/>
        <w:jc w:val="both"/>
      </w:pPr>
    </w:p>
    <w:p w14:paraId="414952CB" w14:textId="27B68D9E" w:rsidR="00BD5E2F" w:rsidRDefault="00937EFB" w:rsidP="00CC30C6">
      <w:pPr>
        <w:pStyle w:val="Heading2"/>
        <w:numPr>
          <w:ilvl w:val="0"/>
          <w:numId w:val="10"/>
        </w:numPr>
        <w:ind w:left="700"/>
        <w:jc w:val="both"/>
      </w:pPr>
      <w:r>
        <w:t xml:space="preserve"> </w:t>
      </w:r>
      <w:r w:rsidR="00BD5E2F">
        <w:t>Flujo de juego</w:t>
      </w:r>
    </w:p>
    <w:p w14:paraId="2FDFABAC" w14:textId="77777777" w:rsidR="00BD5E2F" w:rsidRDefault="00BD5E2F" w:rsidP="00CC30C6">
      <w:pPr>
        <w:pStyle w:val="ListBullet"/>
        <w:numPr>
          <w:ilvl w:val="0"/>
          <w:numId w:val="0"/>
        </w:numPr>
        <w:ind w:left="576"/>
        <w:jc w:val="both"/>
      </w:pPr>
    </w:p>
    <w:p w14:paraId="32C9B270" w14:textId="77777777" w:rsidR="00BD5E2F" w:rsidRDefault="00BD5E2F" w:rsidP="002820F5">
      <w:pPr>
        <w:pStyle w:val="ListBullet"/>
        <w:numPr>
          <w:ilvl w:val="0"/>
          <w:numId w:val="0"/>
        </w:numPr>
        <w:ind w:left="936" w:hanging="360"/>
        <w:jc w:val="both"/>
      </w:pPr>
      <w:r>
        <w:t>¿Cómo progresa el jugador en el juego?</w:t>
      </w:r>
    </w:p>
    <w:p w14:paraId="7F6AE20B" w14:textId="77777777" w:rsidR="00506827" w:rsidRDefault="00506827" w:rsidP="00CC30C6">
      <w:pPr>
        <w:pStyle w:val="ListBullet"/>
        <w:numPr>
          <w:ilvl w:val="0"/>
          <w:numId w:val="0"/>
        </w:numPr>
        <w:ind w:left="576"/>
        <w:jc w:val="both"/>
      </w:pPr>
    </w:p>
    <w:p w14:paraId="426EC9A4" w14:textId="3D359B12" w:rsidR="00506827" w:rsidRDefault="002820F5" w:rsidP="00CC30C6">
      <w:pPr>
        <w:pStyle w:val="ListBullet"/>
        <w:numPr>
          <w:ilvl w:val="0"/>
          <w:numId w:val="0"/>
        </w:numPr>
        <w:ind w:left="576"/>
        <w:jc w:val="both"/>
      </w:pPr>
      <w:r>
        <w:t>Como se ha comentado antes, el jugador tiene como objetivo conseguir la puntuación máxima en base a capturar objetos malos (basura), el escenario va cambiando en base a ciclos de día/noche y mareas bajas/altas y la dificultad aumenta al paso de cada día.</w:t>
      </w:r>
    </w:p>
    <w:p w14:paraId="2CFE920C" w14:textId="77777777" w:rsidR="002820F5" w:rsidRDefault="002820F5" w:rsidP="00CC30C6">
      <w:pPr>
        <w:pStyle w:val="ListBullet"/>
        <w:numPr>
          <w:ilvl w:val="0"/>
          <w:numId w:val="0"/>
        </w:numPr>
        <w:ind w:left="576"/>
        <w:jc w:val="both"/>
      </w:pPr>
    </w:p>
    <w:p w14:paraId="03DBD222" w14:textId="6A65D7B5" w:rsidR="002820F5" w:rsidRDefault="002820F5" w:rsidP="00CC30C6">
      <w:pPr>
        <w:pStyle w:val="ListBullet"/>
        <w:numPr>
          <w:ilvl w:val="0"/>
          <w:numId w:val="0"/>
        </w:numPr>
        <w:ind w:left="576"/>
        <w:jc w:val="both"/>
      </w:pPr>
      <w:r>
        <w:t>Además de la motivación (vida) y los puntos, también tenemos un objeto especial (</w:t>
      </w:r>
      <w:proofErr w:type="spellStart"/>
      <w:r>
        <w:t>powerup</w:t>
      </w:r>
      <w:proofErr w:type="spellEnd"/>
      <w:r>
        <w:t>) que son caracolas marinas que vamos recogiendo. Podemos usarlas</w:t>
      </w:r>
      <w:r w:rsidR="004A32C3">
        <w:t xml:space="preserve"> como ayuda en condiciones de baja visibilidad. Al tocar un elemento gastamos una y nos sale un sonido de ese objeto, como pista para poder identificarlo. </w:t>
      </w:r>
    </w:p>
    <w:p w14:paraId="7ECF3B11" w14:textId="77777777" w:rsidR="00BD5E2F" w:rsidRDefault="00BD5E2F" w:rsidP="00CC30C6">
      <w:pPr>
        <w:pStyle w:val="ListBullet"/>
        <w:numPr>
          <w:ilvl w:val="0"/>
          <w:numId w:val="0"/>
        </w:numPr>
        <w:ind w:left="576"/>
        <w:jc w:val="both"/>
      </w:pPr>
    </w:p>
    <w:p w14:paraId="6F19E6D8" w14:textId="46A27D43" w:rsidR="00BD5E2F" w:rsidRDefault="00BD5E2F" w:rsidP="00CC30C6">
      <w:pPr>
        <w:pStyle w:val="Heading2"/>
        <w:numPr>
          <w:ilvl w:val="0"/>
          <w:numId w:val="10"/>
        </w:numPr>
        <w:ind w:left="700"/>
        <w:jc w:val="both"/>
      </w:pPr>
      <w:r>
        <w:lastRenderedPageBreak/>
        <w:t>Personajes y controles</w:t>
      </w:r>
    </w:p>
    <w:p w14:paraId="41F61FAD" w14:textId="77777777" w:rsidR="004A32C3" w:rsidRDefault="004A32C3" w:rsidP="00CE68A4">
      <w:pPr>
        <w:pStyle w:val="ListBullet"/>
        <w:numPr>
          <w:ilvl w:val="0"/>
          <w:numId w:val="0"/>
        </w:numPr>
        <w:jc w:val="both"/>
      </w:pPr>
    </w:p>
    <w:p w14:paraId="71A15EB2" w14:textId="5BF5DD43" w:rsidR="00BD5E2F" w:rsidRDefault="004A32C3" w:rsidP="00CC30C6">
      <w:pPr>
        <w:pStyle w:val="ListBullet"/>
        <w:numPr>
          <w:ilvl w:val="0"/>
          <w:numId w:val="0"/>
        </w:numPr>
        <w:ind w:left="576"/>
        <w:jc w:val="both"/>
      </w:pPr>
      <w:r>
        <w:t>El personaje principal es un pulpo.</w:t>
      </w:r>
    </w:p>
    <w:p w14:paraId="1A2A1860" w14:textId="412369BF" w:rsidR="004A32C3" w:rsidRDefault="004A32C3" w:rsidP="00CC30C6">
      <w:pPr>
        <w:pStyle w:val="ListBullet"/>
        <w:numPr>
          <w:ilvl w:val="0"/>
          <w:numId w:val="0"/>
        </w:numPr>
        <w:ind w:left="576"/>
        <w:jc w:val="both"/>
      </w:pPr>
      <w:r>
        <w:t>Podemos pulsar en su cabeza para que baje un tentáculo y así atrapar los elementos marinos que se acercan a él.</w:t>
      </w:r>
    </w:p>
    <w:p w14:paraId="36D1AA35" w14:textId="77777777" w:rsidR="004A32C3" w:rsidRDefault="004A32C3" w:rsidP="00CC30C6">
      <w:pPr>
        <w:pStyle w:val="ListBullet"/>
        <w:numPr>
          <w:ilvl w:val="0"/>
          <w:numId w:val="0"/>
        </w:numPr>
        <w:ind w:left="576"/>
        <w:jc w:val="both"/>
      </w:pPr>
    </w:p>
    <w:p w14:paraId="6AC7B49F" w14:textId="77777777" w:rsidR="004A32C3" w:rsidRDefault="004A32C3" w:rsidP="00CC30C6">
      <w:pPr>
        <w:pStyle w:val="ListBullet"/>
        <w:numPr>
          <w:ilvl w:val="0"/>
          <w:numId w:val="0"/>
        </w:numPr>
        <w:ind w:left="576"/>
        <w:jc w:val="both"/>
      </w:pPr>
      <w:r>
        <w:t>Los elementos marinos buenos son corales, gambas, etc.</w:t>
      </w:r>
    </w:p>
    <w:p w14:paraId="01B6F2EB" w14:textId="77777777" w:rsidR="004A32C3" w:rsidRDefault="004A32C3" w:rsidP="00CC30C6">
      <w:pPr>
        <w:pStyle w:val="ListBullet"/>
        <w:numPr>
          <w:ilvl w:val="0"/>
          <w:numId w:val="0"/>
        </w:numPr>
        <w:ind w:left="576"/>
        <w:jc w:val="both"/>
      </w:pPr>
    </w:p>
    <w:p w14:paraId="069CAA38" w14:textId="2A700903" w:rsidR="004A32C3" w:rsidRDefault="004A32C3" w:rsidP="00CC30C6">
      <w:pPr>
        <w:pStyle w:val="ListBullet"/>
        <w:numPr>
          <w:ilvl w:val="0"/>
          <w:numId w:val="0"/>
        </w:numPr>
        <w:ind w:left="576"/>
        <w:jc w:val="both"/>
      </w:pPr>
      <w:r>
        <w:t>Los elementos marinos malos son basura pilas, botellas de plástico, etc. Cada una con una característica importante que es su tiempo de degradación.</w:t>
      </w:r>
    </w:p>
    <w:p w14:paraId="33D094C7" w14:textId="77777777" w:rsidR="00CE68A4" w:rsidRDefault="00CE68A4" w:rsidP="00CC30C6">
      <w:pPr>
        <w:pStyle w:val="ListBullet"/>
        <w:numPr>
          <w:ilvl w:val="0"/>
          <w:numId w:val="0"/>
        </w:numPr>
        <w:ind w:left="576"/>
        <w:jc w:val="both"/>
      </w:pPr>
    </w:p>
    <w:p w14:paraId="30206314" w14:textId="4CFA27AA" w:rsidR="004A32C3" w:rsidRDefault="00CE68A4" w:rsidP="00CC30C6">
      <w:pPr>
        <w:pStyle w:val="ListBullet"/>
        <w:numPr>
          <w:ilvl w:val="0"/>
          <w:numId w:val="0"/>
        </w:numPr>
        <w:ind w:left="576"/>
        <w:jc w:val="both"/>
      </w:pPr>
      <w:r>
        <w:rPr>
          <w:noProof/>
          <w:lang w:val="en-US" w:eastAsia="en-US"/>
        </w:rPr>
        <w:drawing>
          <wp:inline distT="0" distB="0" distL="0" distR="0" wp14:anchorId="452B8514" wp14:editId="71EDDB12">
            <wp:extent cx="6262370" cy="4412615"/>
            <wp:effectExtent l="0" t="0" r="11430" b="6985"/>
            <wp:docPr id="1" name="Picture 1" descr="../../../Desktop/PicsArt_07-23-11.52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PicsArt_07-23-11.52.5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45402" w14:textId="77777777" w:rsidR="004A32C3" w:rsidRDefault="004A32C3" w:rsidP="00CC30C6">
      <w:pPr>
        <w:pStyle w:val="ListBullet"/>
        <w:numPr>
          <w:ilvl w:val="0"/>
          <w:numId w:val="0"/>
        </w:numPr>
        <w:ind w:left="576"/>
        <w:jc w:val="both"/>
      </w:pPr>
    </w:p>
    <w:p w14:paraId="566C7516" w14:textId="77777777" w:rsidR="00BD5E2F" w:rsidRDefault="00BD5E2F" w:rsidP="00CC30C6">
      <w:pPr>
        <w:pStyle w:val="ListBullet"/>
        <w:numPr>
          <w:ilvl w:val="0"/>
          <w:numId w:val="0"/>
        </w:numPr>
        <w:ind w:left="576"/>
        <w:jc w:val="both"/>
      </w:pPr>
    </w:p>
    <w:p w14:paraId="05A7D6DD" w14:textId="6CFA3806" w:rsidR="00937EFB" w:rsidRDefault="00937EFB" w:rsidP="00CC30C6">
      <w:pPr>
        <w:pStyle w:val="Heading2"/>
        <w:numPr>
          <w:ilvl w:val="0"/>
          <w:numId w:val="10"/>
        </w:numPr>
        <w:ind w:left="700"/>
        <w:jc w:val="both"/>
      </w:pPr>
      <w:r>
        <w:lastRenderedPageBreak/>
        <w:t xml:space="preserve"> </w:t>
      </w:r>
      <w:r w:rsidR="00BD5E2F">
        <w:t>Jug</w:t>
      </w:r>
      <w:r w:rsidR="004668A7">
        <w:t>abilidad y elementos específi</w:t>
      </w:r>
      <w:r w:rsidR="00BD5E2F">
        <w:t>cos de la plataforma</w:t>
      </w:r>
    </w:p>
    <w:p w14:paraId="4BDEFA68" w14:textId="77777777" w:rsidR="00937EFB" w:rsidRDefault="00937EFB" w:rsidP="00CC30C6">
      <w:pPr>
        <w:pStyle w:val="ListBullet"/>
        <w:numPr>
          <w:ilvl w:val="0"/>
          <w:numId w:val="0"/>
        </w:numPr>
        <w:ind w:left="576"/>
        <w:jc w:val="both"/>
      </w:pPr>
    </w:p>
    <w:p w14:paraId="0E8B83A4" w14:textId="427602E1" w:rsidR="004668A7" w:rsidRDefault="004668A7" w:rsidP="00CC30C6">
      <w:pPr>
        <w:pStyle w:val="ListBullet"/>
        <w:numPr>
          <w:ilvl w:val="0"/>
          <w:numId w:val="0"/>
        </w:numPr>
        <w:ind w:left="576"/>
        <w:jc w:val="both"/>
      </w:pPr>
      <w:r>
        <w:t>El juego es un está enfocado a un público infantil</w:t>
      </w:r>
      <w:r w:rsidR="00EC6053">
        <w:t xml:space="preserve"> y a dispositivos móviles, por lo que los controles son sencillos y táctiles.</w:t>
      </w:r>
    </w:p>
    <w:p w14:paraId="44606E58" w14:textId="57814C63" w:rsidR="00EC6053" w:rsidRDefault="00EC6053" w:rsidP="00CC30C6">
      <w:pPr>
        <w:pStyle w:val="ListBullet"/>
        <w:numPr>
          <w:ilvl w:val="0"/>
          <w:numId w:val="0"/>
        </w:numPr>
        <w:ind w:left="576"/>
        <w:jc w:val="both"/>
      </w:pPr>
      <w:r>
        <w:t>La única acción a realizar consiste en pulsar sobre la cabeza del pulpo para que baje un tentáculo a capturar elementos. Hay que calcular el momento justo de pulsación, ya que el tentáculo baja a velocidad constante y los objetos también se acercan a velocidad constante y distinta profundidad.</w:t>
      </w:r>
    </w:p>
    <w:p w14:paraId="167311DF" w14:textId="77777777" w:rsidR="00EC6053" w:rsidRDefault="00EC6053" w:rsidP="00CC30C6">
      <w:pPr>
        <w:pStyle w:val="ListBullet"/>
        <w:numPr>
          <w:ilvl w:val="0"/>
          <w:numId w:val="0"/>
        </w:numPr>
        <w:ind w:left="576"/>
        <w:jc w:val="both"/>
      </w:pPr>
    </w:p>
    <w:p w14:paraId="0FD58CE9" w14:textId="56E2B5FC" w:rsidR="004668A7" w:rsidRDefault="00EC6053" w:rsidP="00EC6053">
      <w:pPr>
        <w:pStyle w:val="ListBullet"/>
        <w:numPr>
          <w:ilvl w:val="0"/>
          <w:numId w:val="0"/>
        </w:numPr>
        <w:ind w:left="576"/>
        <w:jc w:val="both"/>
      </w:pPr>
      <w:r>
        <w:t xml:space="preserve">Como elementos únicos de venta destacamos la orientación a la categoría familiar y la inclusión de aspectos de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para concienciar sobre la basura marina y su tiempo de degradación.</w:t>
      </w:r>
    </w:p>
    <w:p w14:paraId="479234CE" w14:textId="77777777" w:rsidR="00BD5E2F" w:rsidRDefault="00BD5E2F" w:rsidP="00EC6053">
      <w:pPr>
        <w:pStyle w:val="ListBullet"/>
        <w:numPr>
          <w:ilvl w:val="0"/>
          <w:numId w:val="0"/>
        </w:numPr>
        <w:ind w:left="936" w:hanging="360"/>
        <w:jc w:val="both"/>
      </w:pPr>
    </w:p>
    <w:p w14:paraId="4F00AD62" w14:textId="5CF8CF23" w:rsidR="00BD5E2F" w:rsidRDefault="00BD5E2F" w:rsidP="00CC30C6">
      <w:pPr>
        <w:pStyle w:val="Heading2"/>
        <w:numPr>
          <w:ilvl w:val="0"/>
          <w:numId w:val="10"/>
        </w:numPr>
        <w:ind w:left="700"/>
        <w:jc w:val="both"/>
      </w:pPr>
      <w:r>
        <w:t>Mundo de juego</w:t>
      </w:r>
    </w:p>
    <w:p w14:paraId="68086DAD" w14:textId="77777777" w:rsidR="00BD5E2F" w:rsidRDefault="00BD5E2F" w:rsidP="00CC30C6">
      <w:pPr>
        <w:pStyle w:val="ListBullet"/>
        <w:numPr>
          <w:ilvl w:val="0"/>
          <w:numId w:val="0"/>
        </w:numPr>
        <w:ind w:left="576"/>
        <w:jc w:val="both"/>
      </w:pPr>
    </w:p>
    <w:p w14:paraId="0B9184EE" w14:textId="77777777" w:rsidR="008B7975" w:rsidRDefault="00144170" w:rsidP="00144170">
      <w:pPr>
        <w:pStyle w:val="ListBullet"/>
        <w:numPr>
          <w:ilvl w:val="0"/>
          <w:numId w:val="0"/>
        </w:numPr>
        <w:ind w:left="576"/>
        <w:jc w:val="both"/>
      </w:pPr>
      <w:r>
        <w:t>Se intenta transmitir tranquilidad</w:t>
      </w:r>
      <w:r>
        <w:t xml:space="preserve"> y </w:t>
      </w:r>
      <w:r w:rsidR="008B7975">
        <w:t>alegría</w:t>
      </w:r>
      <w:r>
        <w:t>, tanto con el arte</w:t>
      </w:r>
      <w:r>
        <w:t xml:space="preserve"> colorista</w:t>
      </w:r>
      <w:r>
        <w:t xml:space="preserve"> como</w:t>
      </w:r>
      <w:r w:rsidR="008B7975">
        <w:t xml:space="preserve"> con una</w:t>
      </w:r>
      <w:r>
        <w:t xml:space="preserve"> música </w:t>
      </w:r>
      <w:r w:rsidR="008B7975">
        <w:t xml:space="preserve">de fondo tranquila y efectos sonoros no estridentes. </w:t>
      </w:r>
    </w:p>
    <w:p w14:paraId="2B789C83" w14:textId="77777777" w:rsidR="008B7975" w:rsidRDefault="008B7975" w:rsidP="00144170">
      <w:pPr>
        <w:pStyle w:val="ListBullet"/>
        <w:numPr>
          <w:ilvl w:val="0"/>
          <w:numId w:val="0"/>
        </w:numPr>
        <w:ind w:left="576"/>
        <w:jc w:val="both"/>
      </w:pPr>
    </w:p>
    <w:p w14:paraId="6F08DBA0" w14:textId="652B68F5" w:rsidR="008B7975" w:rsidRDefault="008B7975" w:rsidP="008B7975">
      <w:pPr>
        <w:pStyle w:val="ListBullet"/>
        <w:numPr>
          <w:ilvl w:val="0"/>
          <w:numId w:val="0"/>
        </w:numPr>
        <w:ind w:left="576"/>
        <w:jc w:val="both"/>
      </w:pPr>
      <w:r>
        <w:t xml:space="preserve">La conexión con el </w:t>
      </w:r>
      <w:r w:rsidR="00144170">
        <w:t xml:space="preserve">jugador </w:t>
      </w:r>
      <w:r>
        <w:t xml:space="preserve">se busca </w:t>
      </w:r>
      <w:r w:rsidR="00144170">
        <w:t>ofreciéndole una sensación de mundo vivo</w:t>
      </w:r>
      <w:r>
        <w:t xml:space="preserve">. Por un lado ofreciendo animaciones (rayos de luz reflejados, olas, </w:t>
      </w:r>
      <w:proofErr w:type="spellStart"/>
      <w:r>
        <w:t>etc</w:t>
      </w:r>
      <w:proofErr w:type="spellEnd"/>
      <w:r>
        <w:t xml:space="preserve">) y por otro realizando cambios del entorno en tiempo de juego (pasando ciclos día / noche y de mareas). </w:t>
      </w:r>
      <w:r>
        <w:t>El juego transcurre en un único escenario marino (un único nivel) que va evolucionando dinámicamente según los de día/noche y mareas bajas/altas.</w:t>
      </w:r>
    </w:p>
    <w:p w14:paraId="4416F56E" w14:textId="77777777" w:rsidR="00144170" w:rsidRDefault="00144170" w:rsidP="00CC30C6">
      <w:pPr>
        <w:pStyle w:val="ListBullet"/>
        <w:numPr>
          <w:ilvl w:val="0"/>
          <w:numId w:val="0"/>
        </w:numPr>
        <w:ind w:left="576"/>
        <w:jc w:val="both"/>
      </w:pPr>
    </w:p>
    <w:p w14:paraId="6FA65573" w14:textId="77777777" w:rsidR="00BD5E2F" w:rsidRDefault="00BD5E2F" w:rsidP="00CC30C6">
      <w:pPr>
        <w:pStyle w:val="ListBullet"/>
        <w:numPr>
          <w:ilvl w:val="0"/>
          <w:numId w:val="0"/>
        </w:numPr>
        <w:ind w:left="576"/>
        <w:jc w:val="both"/>
      </w:pPr>
    </w:p>
    <w:p w14:paraId="70E6A9C9" w14:textId="77777777" w:rsidR="00D26B2D" w:rsidRDefault="00D26B2D" w:rsidP="00CC30C6">
      <w:pPr>
        <w:pStyle w:val="ListBullet"/>
        <w:numPr>
          <w:ilvl w:val="0"/>
          <w:numId w:val="0"/>
        </w:numPr>
        <w:ind w:left="576"/>
        <w:jc w:val="both"/>
      </w:pPr>
    </w:p>
    <w:p w14:paraId="5C0C8784" w14:textId="77777777" w:rsidR="00D26B2D" w:rsidRDefault="00D26B2D" w:rsidP="00CC30C6">
      <w:pPr>
        <w:pStyle w:val="ListBullet"/>
        <w:numPr>
          <w:ilvl w:val="0"/>
          <w:numId w:val="0"/>
        </w:numPr>
        <w:ind w:left="576"/>
        <w:jc w:val="both"/>
      </w:pPr>
      <w:bookmarkStart w:id="0" w:name="_GoBack"/>
      <w:bookmarkEnd w:id="0"/>
    </w:p>
    <w:p w14:paraId="4D667949" w14:textId="77777777" w:rsidR="008B7975" w:rsidRDefault="008B7975" w:rsidP="00CC30C6">
      <w:pPr>
        <w:pStyle w:val="ListBullet"/>
        <w:numPr>
          <w:ilvl w:val="0"/>
          <w:numId w:val="0"/>
        </w:numPr>
        <w:ind w:left="576"/>
        <w:jc w:val="both"/>
      </w:pPr>
    </w:p>
    <w:p w14:paraId="5B290753" w14:textId="420211CB" w:rsidR="00BD5E2F" w:rsidRDefault="00937EFB" w:rsidP="00CC30C6">
      <w:pPr>
        <w:pStyle w:val="Heading2"/>
        <w:numPr>
          <w:ilvl w:val="0"/>
          <w:numId w:val="10"/>
        </w:numPr>
        <w:ind w:left="700"/>
        <w:jc w:val="both"/>
      </w:pPr>
      <w:r>
        <w:lastRenderedPageBreak/>
        <w:t xml:space="preserve"> </w:t>
      </w:r>
      <w:r w:rsidR="00BD5E2F">
        <w:t>Interfaces hombre-máquina</w:t>
      </w:r>
    </w:p>
    <w:p w14:paraId="500AE061" w14:textId="77777777" w:rsidR="00BD5E2F" w:rsidRDefault="00BD5E2F" w:rsidP="00CC30C6">
      <w:pPr>
        <w:pStyle w:val="ListBullet"/>
        <w:numPr>
          <w:ilvl w:val="0"/>
          <w:numId w:val="0"/>
        </w:numPr>
        <w:ind w:left="576"/>
        <w:jc w:val="both"/>
      </w:pPr>
    </w:p>
    <w:p w14:paraId="06E62DB0" w14:textId="77777777" w:rsidR="00BD5E2F" w:rsidRDefault="00BD5E2F" w:rsidP="00CC30C6">
      <w:pPr>
        <w:pStyle w:val="ListBullet"/>
        <w:numPr>
          <w:ilvl w:val="0"/>
          <w:numId w:val="0"/>
        </w:numPr>
        <w:ind w:left="576"/>
        <w:jc w:val="both"/>
      </w:pPr>
    </w:p>
    <w:p w14:paraId="1BBFCF36" w14:textId="77777777" w:rsidR="00323720" w:rsidRDefault="00BD5E2F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¿Cómo es el </w:t>
      </w:r>
      <w:proofErr w:type="spellStart"/>
      <w:r>
        <w:t>ﬂujo</w:t>
      </w:r>
      <w:proofErr w:type="spellEnd"/>
      <w:r>
        <w:t xml:space="preserve"> de pantallas del juego? </w:t>
      </w:r>
    </w:p>
    <w:p w14:paraId="5B3B6B7D" w14:textId="2D10BE65" w:rsidR="00323720" w:rsidRDefault="00323720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Existen pantallas de información (título, tutorial y créditos), que están visibles un tiempo determinado o hasta que pulsemos para saltarlas. </w:t>
      </w:r>
    </w:p>
    <w:p w14:paraId="32053911" w14:textId="697F7389" w:rsidR="00323720" w:rsidRDefault="00323720" w:rsidP="00323720">
      <w:pPr>
        <w:pStyle w:val="ListBullet"/>
        <w:numPr>
          <w:ilvl w:val="0"/>
          <w:numId w:val="0"/>
        </w:numPr>
        <w:ind w:left="576"/>
        <w:jc w:val="both"/>
      </w:pPr>
      <w:r>
        <w:t>Tras la pantalla de título aparece una pantalla de menú, donde poder iniciar partida, ver clasificaciones y pantallas de información (tutorial y créditos).</w:t>
      </w:r>
    </w:p>
    <w:p w14:paraId="494B2E2A" w14:textId="77777777" w:rsidR="00423BF7" w:rsidRDefault="00423BF7" w:rsidP="00CC30C6">
      <w:pPr>
        <w:pStyle w:val="ListBullet"/>
        <w:numPr>
          <w:ilvl w:val="0"/>
          <w:numId w:val="0"/>
        </w:numPr>
        <w:ind w:left="576"/>
        <w:jc w:val="both"/>
      </w:pPr>
    </w:p>
    <w:p w14:paraId="6436D58D" w14:textId="77777777" w:rsidR="00423BF7" w:rsidRDefault="00323720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La pantalla de juego </w:t>
      </w:r>
      <w:r w:rsidR="00423BF7">
        <w:t>sería la principal.</w:t>
      </w:r>
    </w:p>
    <w:p w14:paraId="494B4B0A" w14:textId="77777777" w:rsidR="00423BF7" w:rsidRDefault="00423BF7" w:rsidP="00CC30C6">
      <w:pPr>
        <w:pStyle w:val="ListBullet"/>
        <w:numPr>
          <w:ilvl w:val="0"/>
          <w:numId w:val="0"/>
        </w:numPr>
        <w:ind w:left="576"/>
        <w:jc w:val="both"/>
      </w:pPr>
      <w:r>
        <w:t>Al iniciar el juego por primera vez, aquí se nos mostrará el tutorial.</w:t>
      </w:r>
    </w:p>
    <w:p w14:paraId="1F0D3131" w14:textId="72826B8A" w:rsidR="00323720" w:rsidRDefault="00423BF7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Al </w:t>
      </w:r>
      <w:r w:rsidR="00323720">
        <w:t>reiniciar o finalizar partida, iríamos al menú principal.</w:t>
      </w:r>
    </w:p>
    <w:p w14:paraId="20EF3D62" w14:textId="300FC8E9" w:rsidR="00423BF7" w:rsidRDefault="00423BF7" w:rsidP="00CC30C6">
      <w:pPr>
        <w:pStyle w:val="ListBullet"/>
        <w:numPr>
          <w:ilvl w:val="0"/>
          <w:numId w:val="0"/>
        </w:numPr>
        <w:ind w:left="576"/>
        <w:jc w:val="both"/>
      </w:pPr>
      <w:r>
        <w:t>La pantalla de juego ofrece:</w:t>
      </w:r>
    </w:p>
    <w:p w14:paraId="55657394" w14:textId="0E0248B2" w:rsidR="00423BF7" w:rsidRDefault="00423BF7" w:rsidP="00423BF7">
      <w:pPr>
        <w:pStyle w:val="ListBullet"/>
        <w:numPr>
          <w:ilvl w:val="0"/>
          <w:numId w:val="12"/>
        </w:numPr>
        <w:jc w:val="both"/>
      </w:pPr>
      <w:r>
        <w:t>Una interfaz donde se indica el número de vidas, puntos y caracolas conseguidas.</w:t>
      </w:r>
    </w:p>
    <w:p w14:paraId="08AB836C" w14:textId="55120D52" w:rsidR="00423BF7" w:rsidRDefault="00423BF7" w:rsidP="00423BF7">
      <w:pPr>
        <w:pStyle w:val="ListBullet"/>
        <w:numPr>
          <w:ilvl w:val="0"/>
          <w:numId w:val="12"/>
        </w:numPr>
        <w:jc w:val="both"/>
      </w:pPr>
      <w:r>
        <w:t>Una interfaz donde se indica información sobre el elemento capturado: icono, su tiempo de degradación y los puntos que nos otorga.</w:t>
      </w:r>
    </w:p>
    <w:p w14:paraId="19C74788" w14:textId="3095DEF4" w:rsidR="00423BF7" w:rsidRDefault="00423BF7" w:rsidP="00423BF7">
      <w:pPr>
        <w:pStyle w:val="ListBullet"/>
        <w:numPr>
          <w:ilvl w:val="0"/>
          <w:numId w:val="12"/>
        </w:numPr>
        <w:jc w:val="both"/>
      </w:pPr>
      <w:r>
        <w:t>Una botonera que nos permite pausar el juego y reiniciarlo.</w:t>
      </w:r>
    </w:p>
    <w:p w14:paraId="59F15C03" w14:textId="77777777" w:rsidR="0057190E" w:rsidRDefault="0057190E" w:rsidP="0057190E">
      <w:pPr>
        <w:pStyle w:val="ListBullet"/>
        <w:numPr>
          <w:ilvl w:val="0"/>
          <w:numId w:val="0"/>
        </w:numPr>
        <w:jc w:val="both"/>
      </w:pPr>
    </w:p>
    <w:p w14:paraId="47737362" w14:textId="287D189F" w:rsidR="00BD5E2F" w:rsidRDefault="00BD5E2F" w:rsidP="00CC30C6">
      <w:pPr>
        <w:pStyle w:val="ListBullet"/>
        <w:numPr>
          <w:ilvl w:val="0"/>
          <w:numId w:val="0"/>
        </w:numPr>
        <w:ind w:left="576"/>
        <w:jc w:val="both"/>
      </w:pPr>
      <w:r>
        <w:t>¿Cómo interactúa el jugador con el juego?</w:t>
      </w:r>
    </w:p>
    <w:p w14:paraId="1B63C2BF" w14:textId="20952E16" w:rsidR="0057190E" w:rsidRDefault="0057190E" w:rsidP="00CC30C6">
      <w:pPr>
        <w:pStyle w:val="ListBullet"/>
        <w:numPr>
          <w:ilvl w:val="0"/>
          <w:numId w:val="0"/>
        </w:numPr>
        <w:ind w:left="576"/>
        <w:jc w:val="both"/>
      </w:pPr>
      <w:r>
        <w:t>Mediante menús y pulsaciones en la pantalla táctil.</w:t>
      </w:r>
    </w:p>
    <w:p w14:paraId="331E4427" w14:textId="77777777" w:rsidR="00BD5E2F" w:rsidRDefault="00BD5E2F" w:rsidP="00CC30C6">
      <w:pPr>
        <w:pStyle w:val="ListBullet"/>
        <w:numPr>
          <w:ilvl w:val="0"/>
          <w:numId w:val="0"/>
        </w:numPr>
        <w:ind w:left="576"/>
        <w:jc w:val="both"/>
      </w:pPr>
    </w:p>
    <w:p w14:paraId="2B2965EF" w14:textId="647163E6" w:rsidR="00BD5E2F" w:rsidRDefault="00BD5E2F" w:rsidP="00CC30C6">
      <w:pPr>
        <w:pStyle w:val="Heading2"/>
        <w:numPr>
          <w:ilvl w:val="0"/>
          <w:numId w:val="10"/>
        </w:numPr>
        <w:ind w:left="700"/>
        <w:jc w:val="both"/>
      </w:pPr>
      <w:r>
        <w:t>Mecanismos</w:t>
      </w:r>
    </w:p>
    <w:p w14:paraId="6E384C86" w14:textId="77777777" w:rsidR="00BD5E2F" w:rsidRDefault="00BD5E2F" w:rsidP="00CC30C6">
      <w:pPr>
        <w:pStyle w:val="ListBullet"/>
        <w:numPr>
          <w:ilvl w:val="0"/>
          <w:numId w:val="0"/>
        </w:numPr>
        <w:ind w:left="576"/>
        <w:jc w:val="both"/>
      </w:pPr>
    </w:p>
    <w:p w14:paraId="154CD338" w14:textId="548622EA" w:rsidR="00E81314" w:rsidRDefault="00E81314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La mecánica principal consiste en </w:t>
      </w:r>
      <w:r w:rsidR="00E15750">
        <w:t>calcular el momento para pulsar en el pulpo, de modo que la velocidad a la que baja el tentáculo sea la correcta para poder atrapar la basura que se aproxima a él. Esto será más difícil a medida que aumenta el tiempo de juego (ciclos de día/noche y mareas).</w:t>
      </w:r>
    </w:p>
    <w:p w14:paraId="60E53744" w14:textId="77777777" w:rsidR="00E15750" w:rsidRDefault="00E15750" w:rsidP="00CC30C6">
      <w:pPr>
        <w:pStyle w:val="ListBullet"/>
        <w:numPr>
          <w:ilvl w:val="0"/>
          <w:numId w:val="0"/>
        </w:numPr>
        <w:ind w:left="576"/>
        <w:jc w:val="both"/>
      </w:pPr>
    </w:p>
    <w:p w14:paraId="38F64479" w14:textId="33238AD3" w:rsidR="00E15750" w:rsidRDefault="00E15750" w:rsidP="00CC30C6">
      <w:pPr>
        <w:pStyle w:val="ListBullet"/>
        <w:numPr>
          <w:ilvl w:val="0"/>
          <w:numId w:val="0"/>
        </w:numPr>
        <w:ind w:left="576"/>
        <w:jc w:val="both"/>
      </w:pPr>
      <w:r>
        <w:t xml:space="preserve">Como </w:t>
      </w:r>
      <w:proofErr w:type="spellStart"/>
      <w:r>
        <w:t>power</w:t>
      </w:r>
      <w:proofErr w:type="spellEnd"/>
      <w:r>
        <w:t xml:space="preserve"> ups se incluyen caracolas que pueden usarse sobre elementos marinos para que emitan un sonido característico que nos ayude a identificarlos en condiciones de baja visibilidad.</w:t>
      </w:r>
    </w:p>
    <w:p w14:paraId="6FCA8CF6" w14:textId="0DA0A246" w:rsidR="00BD5E2F" w:rsidRDefault="00BD5E2F" w:rsidP="00CC30C6">
      <w:pPr>
        <w:pStyle w:val="ListBullet"/>
        <w:numPr>
          <w:ilvl w:val="0"/>
          <w:numId w:val="0"/>
        </w:numPr>
        <w:ind w:left="576"/>
        <w:jc w:val="both"/>
      </w:pPr>
    </w:p>
    <w:p w14:paraId="488EA573" w14:textId="77777777" w:rsidR="00BD5E2F" w:rsidRDefault="00BD5E2F" w:rsidP="00E15750">
      <w:pPr>
        <w:pStyle w:val="ListBullet"/>
        <w:numPr>
          <w:ilvl w:val="0"/>
          <w:numId w:val="0"/>
        </w:numPr>
        <w:jc w:val="both"/>
      </w:pPr>
    </w:p>
    <w:p w14:paraId="236E1A8D" w14:textId="6D124F82" w:rsidR="00BD5E2F" w:rsidRDefault="00BD5E2F" w:rsidP="00CC30C6">
      <w:pPr>
        <w:pStyle w:val="Heading2"/>
        <w:numPr>
          <w:ilvl w:val="0"/>
          <w:numId w:val="10"/>
        </w:numPr>
        <w:ind w:left="700"/>
        <w:jc w:val="both"/>
      </w:pPr>
      <w:r>
        <w:t>Enemigos y jefes</w:t>
      </w:r>
    </w:p>
    <w:p w14:paraId="51FD4AAB" w14:textId="77777777" w:rsidR="00BD5E2F" w:rsidRDefault="00BD5E2F" w:rsidP="00CC30C6">
      <w:pPr>
        <w:pStyle w:val="ListBullet"/>
        <w:numPr>
          <w:ilvl w:val="0"/>
          <w:numId w:val="0"/>
        </w:numPr>
        <w:ind w:left="576"/>
        <w:jc w:val="both"/>
      </w:pPr>
    </w:p>
    <w:p w14:paraId="27B10FFF" w14:textId="6824AA22" w:rsidR="00BD5E2F" w:rsidRDefault="00A84879" w:rsidP="00CC30C6">
      <w:pPr>
        <w:pStyle w:val="ListBullet"/>
        <w:numPr>
          <w:ilvl w:val="0"/>
          <w:numId w:val="0"/>
        </w:numPr>
        <w:ind w:left="576"/>
        <w:jc w:val="both"/>
      </w:pPr>
      <w:r>
        <w:t>No presenta enemigos con patrones de ataque ni jefes finales.</w:t>
      </w:r>
    </w:p>
    <w:p w14:paraId="4EBF6222" w14:textId="77777777" w:rsidR="00BD5E2F" w:rsidRDefault="00BD5E2F" w:rsidP="00CC30C6">
      <w:pPr>
        <w:pStyle w:val="ListBullet"/>
        <w:numPr>
          <w:ilvl w:val="0"/>
          <w:numId w:val="0"/>
        </w:numPr>
        <w:ind w:left="576"/>
        <w:jc w:val="both"/>
      </w:pPr>
    </w:p>
    <w:p w14:paraId="1F248A8B" w14:textId="4B473AB2" w:rsidR="00BD5E2F" w:rsidRDefault="00BD5E2F" w:rsidP="00CC30C6">
      <w:pPr>
        <w:pStyle w:val="Heading2"/>
        <w:numPr>
          <w:ilvl w:val="0"/>
          <w:numId w:val="10"/>
        </w:numPr>
        <w:ind w:left="700"/>
        <w:jc w:val="both"/>
      </w:pPr>
      <w:r>
        <w:t>Material extra</w:t>
      </w:r>
    </w:p>
    <w:p w14:paraId="57E3C851" w14:textId="77777777" w:rsidR="00BD5E2F" w:rsidRDefault="00BD5E2F" w:rsidP="00CC30C6">
      <w:pPr>
        <w:pStyle w:val="ListBullet"/>
        <w:numPr>
          <w:ilvl w:val="0"/>
          <w:numId w:val="0"/>
        </w:numPr>
        <w:ind w:left="576"/>
        <w:jc w:val="both"/>
      </w:pPr>
    </w:p>
    <w:p w14:paraId="3969F2D2" w14:textId="77777777" w:rsidR="00A84879" w:rsidRDefault="00A84879" w:rsidP="00CC30C6">
      <w:pPr>
        <w:pStyle w:val="ListBullet"/>
        <w:numPr>
          <w:ilvl w:val="0"/>
          <w:numId w:val="0"/>
        </w:numPr>
        <w:ind w:left="576"/>
        <w:jc w:val="both"/>
      </w:pPr>
      <w:r>
        <w:t>Como material extra:</w:t>
      </w:r>
    </w:p>
    <w:p w14:paraId="619FD828" w14:textId="3CD12600" w:rsidR="00A84879" w:rsidRDefault="00A84879" w:rsidP="00A84879">
      <w:pPr>
        <w:pStyle w:val="ListBullet"/>
        <w:numPr>
          <w:ilvl w:val="0"/>
          <w:numId w:val="12"/>
        </w:numPr>
        <w:jc w:val="both"/>
      </w:pPr>
      <w:r>
        <w:t>Se presenta el contexto de juego a modo de tutorial.</w:t>
      </w:r>
    </w:p>
    <w:p w14:paraId="766FDF29" w14:textId="1F8CDBFB" w:rsidR="00A84879" w:rsidRDefault="00A84879" w:rsidP="00A84879">
      <w:pPr>
        <w:pStyle w:val="ListBullet"/>
        <w:numPr>
          <w:ilvl w:val="0"/>
          <w:numId w:val="12"/>
        </w:numPr>
        <w:jc w:val="both"/>
      </w:pPr>
      <w:r>
        <w:t>Las fichas de los elementos marinos encontrados se van coleccionando y pueden consultarse, en ellas aparecen el icono del elemento, su tiempo de degradación y los puntos que otorga.</w:t>
      </w:r>
    </w:p>
    <w:p w14:paraId="0F3E5C1A" w14:textId="77777777" w:rsidR="00BD5E2F" w:rsidRDefault="00BD5E2F" w:rsidP="00A84879">
      <w:pPr>
        <w:pStyle w:val="ListBullet"/>
        <w:numPr>
          <w:ilvl w:val="0"/>
          <w:numId w:val="0"/>
        </w:numPr>
        <w:jc w:val="both"/>
      </w:pPr>
    </w:p>
    <w:p w14:paraId="1FF28145" w14:textId="77777777" w:rsidR="00A84879" w:rsidRDefault="00BD5E2F" w:rsidP="00CC30C6">
      <w:pPr>
        <w:pStyle w:val="ListBullet"/>
        <w:numPr>
          <w:ilvl w:val="0"/>
          <w:numId w:val="0"/>
        </w:numPr>
        <w:ind w:left="576"/>
        <w:jc w:val="both"/>
      </w:pPr>
      <w:r>
        <w:t>¿Qué incentivos le van a dar al jugador para volver a jugar el juego?</w:t>
      </w:r>
    </w:p>
    <w:p w14:paraId="40075E79" w14:textId="17018B98" w:rsidR="00A84879" w:rsidRDefault="00A84879" w:rsidP="00A84879">
      <w:pPr>
        <w:pStyle w:val="ListBullet"/>
        <w:numPr>
          <w:ilvl w:val="0"/>
          <w:numId w:val="12"/>
        </w:numPr>
        <w:jc w:val="both"/>
      </w:pPr>
      <w:r>
        <w:t>El jugador irá descubriendo elementos nuevos en cada partida.</w:t>
      </w:r>
    </w:p>
    <w:p w14:paraId="25B7F961" w14:textId="79D7A0F2" w:rsidR="00BD5E2F" w:rsidRDefault="00A84879" w:rsidP="00A84879">
      <w:pPr>
        <w:pStyle w:val="ListBullet"/>
        <w:numPr>
          <w:ilvl w:val="0"/>
          <w:numId w:val="12"/>
        </w:numPr>
        <w:jc w:val="both"/>
      </w:pPr>
      <w:r>
        <w:t>La superación de la marca personal y clasificaciones globales.</w:t>
      </w:r>
    </w:p>
    <w:sectPr w:rsidR="00BD5E2F" w:rsidSect="00857033">
      <w:headerReference w:type="default" r:id="rId9"/>
      <w:footerReference w:type="default" r:id="rId10"/>
      <w:headerReference w:type="first" r:id="rId11"/>
      <w:footerReference w:type="first" r:id="rId12"/>
      <w:pgSz w:w="11907" w:h="16839"/>
      <w:pgMar w:top="1901" w:right="1008" w:bottom="144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0E9EE" w14:textId="77777777" w:rsidR="00863BA8" w:rsidRDefault="00863BA8">
      <w:pPr>
        <w:spacing w:before="0" w:after="0" w:line="240" w:lineRule="auto"/>
      </w:pPr>
      <w:r>
        <w:separator/>
      </w:r>
    </w:p>
    <w:p w14:paraId="5D0B3D3B" w14:textId="77777777" w:rsidR="00863BA8" w:rsidRDefault="00863BA8"/>
  </w:endnote>
  <w:endnote w:type="continuationSeparator" w:id="0">
    <w:p w14:paraId="07B2DA40" w14:textId="77777777" w:rsidR="00863BA8" w:rsidRDefault="00863BA8">
      <w:pPr>
        <w:spacing w:before="0" w:after="0" w:line="240" w:lineRule="auto"/>
      </w:pPr>
      <w:r>
        <w:continuationSeparator/>
      </w:r>
    </w:p>
    <w:p w14:paraId="736B8809" w14:textId="77777777" w:rsidR="00863BA8" w:rsidRDefault="00863B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832E1" w14:textId="77777777" w:rsidR="00B85CFD" w:rsidRDefault="0066457B" w:rsidP="008570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E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DD7D9" w14:textId="77777777" w:rsidR="00857033" w:rsidRDefault="00857033" w:rsidP="004375A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011DF6D" w14:textId="77777777" w:rsidR="00B85CFD" w:rsidRDefault="00863BA8" w:rsidP="00857033">
    <w:pPr>
      <w:pStyle w:val="Footer"/>
      <w:ind w:right="360"/>
    </w:pPr>
    <w:sdt>
      <w:sdtPr>
        <w:id w:val="7803617"/>
        <w:placeholder>
          <w:docPart w:val="58C0802D93582045946A5297828E2C86"/>
        </w:placeholder>
        <w:temporary/>
        <w:showingPlcHdr/>
        <w15:appearance w15:val="hidden"/>
      </w:sdtPr>
      <w:sdtEndPr/>
      <w:sdtContent>
        <w:r w:rsidR="0066457B">
          <w:t>Dirección | Ciudad, código postal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983F6" w14:textId="77777777" w:rsidR="00863BA8" w:rsidRDefault="00863BA8">
      <w:pPr>
        <w:spacing w:before="0" w:after="0" w:line="240" w:lineRule="auto"/>
      </w:pPr>
      <w:r>
        <w:separator/>
      </w:r>
    </w:p>
    <w:p w14:paraId="09A8648A" w14:textId="77777777" w:rsidR="00863BA8" w:rsidRDefault="00863BA8"/>
  </w:footnote>
  <w:footnote w:type="continuationSeparator" w:id="0">
    <w:p w14:paraId="6D3958E7" w14:textId="77777777" w:rsidR="00863BA8" w:rsidRDefault="00863BA8">
      <w:pPr>
        <w:spacing w:before="0" w:after="0" w:line="240" w:lineRule="auto"/>
      </w:pPr>
      <w:r>
        <w:continuationSeparator/>
      </w:r>
    </w:p>
    <w:p w14:paraId="4C14870F" w14:textId="77777777" w:rsidR="00863BA8" w:rsidRDefault="00863BA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21885" w14:textId="354C1D41" w:rsidR="004D47CD" w:rsidRDefault="004D47CD" w:rsidP="008E593B">
    <w:pPr>
      <w:pStyle w:val="Header"/>
      <w:jc w:val="right"/>
    </w:pPr>
    <w:r>
      <w:t>ATRAPLAS</w:t>
    </w:r>
    <w:r w:rsidR="00B6080D">
      <w:t xml:space="preserve">. </w:t>
    </w:r>
    <w:r>
      <w:t>Documento de Diseño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119D5" w14:textId="54167B99" w:rsidR="00B85CFD" w:rsidRDefault="00857033">
    <w:pPr>
      <w:pStyle w:val="Header"/>
    </w:pPr>
    <w:r>
      <w:t>ATRAPLAS</w:t>
    </w:r>
  </w:p>
  <w:p w14:paraId="2562A311" w14:textId="2348AA9D" w:rsidR="00857033" w:rsidRDefault="00857033">
    <w:pPr>
      <w:pStyle w:val="Header"/>
    </w:pPr>
    <w:r>
      <w:t>Documento de Diseño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A6756"/>
    <w:multiLevelType w:val="hybridMultilevel"/>
    <w:tmpl w:val="3606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6331C"/>
    <w:multiLevelType w:val="hybridMultilevel"/>
    <w:tmpl w:val="CF406CB8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E6A7B"/>
    <w:multiLevelType w:val="hybridMultilevel"/>
    <w:tmpl w:val="7654D408"/>
    <w:lvl w:ilvl="0" w:tplc="07ACB738">
      <w:start w:val="3"/>
      <w:numFmt w:val="bullet"/>
      <w:lvlText w:val="-"/>
      <w:lvlJc w:val="left"/>
      <w:pPr>
        <w:ind w:left="9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6062AD"/>
    <w:multiLevelType w:val="hybridMultilevel"/>
    <w:tmpl w:val="9E0E1F2A"/>
    <w:lvl w:ilvl="0" w:tplc="071642F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>
    <w:nsid w:val="79F61C5D"/>
    <w:multiLevelType w:val="hybridMultilevel"/>
    <w:tmpl w:val="5AB2DCB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8B"/>
    <w:rsid w:val="00144170"/>
    <w:rsid w:val="00167C90"/>
    <w:rsid w:val="0021249F"/>
    <w:rsid w:val="002307AF"/>
    <w:rsid w:val="002820F5"/>
    <w:rsid w:val="002C648B"/>
    <w:rsid w:val="00314F1F"/>
    <w:rsid w:val="00323720"/>
    <w:rsid w:val="00423BF7"/>
    <w:rsid w:val="004668A7"/>
    <w:rsid w:val="004A32C3"/>
    <w:rsid w:val="004D47CD"/>
    <w:rsid w:val="00506827"/>
    <w:rsid w:val="0057190E"/>
    <w:rsid w:val="005F64D3"/>
    <w:rsid w:val="0066457B"/>
    <w:rsid w:val="00857033"/>
    <w:rsid w:val="00863BA8"/>
    <w:rsid w:val="00884DAE"/>
    <w:rsid w:val="008B7975"/>
    <w:rsid w:val="008E593B"/>
    <w:rsid w:val="00937EFB"/>
    <w:rsid w:val="009F14A0"/>
    <w:rsid w:val="00A84879"/>
    <w:rsid w:val="00B6080D"/>
    <w:rsid w:val="00B64185"/>
    <w:rsid w:val="00B85CFD"/>
    <w:rsid w:val="00BD5E2F"/>
    <w:rsid w:val="00CB0533"/>
    <w:rsid w:val="00CC30C6"/>
    <w:rsid w:val="00CE68A4"/>
    <w:rsid w:val="00D26B2D"/>
    <w:rsid w:val="00D50F42"/>
    <w:rsid w:val="00DF70E9"/>
    <w:rsid w:val="00E15750"/>
    <w:rsid w:val="00E81314"/>
    <w:rsid w:val="00EB1407"/>
    <w:rsid w:val="00EC6053"/>
    <w:rsid w:val="00F35E81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64D0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6457B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857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arlos/Library/Containers/com.microsoft.Word/Data/Library/Caches/3082/TM10002076/Documento%20de%20negoc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C0802D93582045946A5297828E2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7676B-E478-7B43-91CE-E515DE328869}"/>
      </w:docPartPr>
      <w:docPartBody>
        <w:p w:rsidR="00000000" w:rsidRDefault="004D0C9D">
          <w:pPr>
            <w:pStyle w:val="58C0802D93582045946A5297828E2C86"/>
          </w:pPr>
          <w:r>
            <w:t>Dirección | Ciudad,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9D"/>
    <w:rsid w:val="004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3076EFBFDFEF4BBEC7F4A991723B12">
    <w:name w:val="143076EFBFDFEF4BBEC7F4A991723B12"/>
  </w:style>
  <w:style w:type="paragraph" w:customStyle="1" w:styleId="FB77AA60FFD86741ABED6091F0E1AB84">
    <w:name w:val="FB77AA60FFD86741ABED6091F0E1AB84"/>
  </w:style>
  <w:style w:type="paragraph" w:customStyle="1" w:styleId="559631ECF3B1424FBC8E0C974E4525D5">
    <w:name w:val="559631ECF3B1424FBC8E0C974E4525D5"/>
  </w:style>
  <w:style w:type="paragraph" w:customStyle="1" w:styleId="4645D5038BEA1D42A63CB5EF1C4616ED">
    <w:name w:val="4645D5038BEA1D42A63CB5EF1C4616ED"/>
  </w:style>
  <w:style w:type="paragraph" w:customStyle="1" w:styleId="E22C959170E5C1479C2966A303A55ED6">
    <w:name w:val="E22C959170E5C1479C2966A303A55ED6"/>
  </w:style>
  <w:style w:type="paragraph" w:customStyle="1" w:styleId="8483A1CB2FDF49449F80F1B6E46C7B0B">
    <w:name w:val="8483A1CB2FDF49449F80F1B6E46C7B0B"/>
  </w:style>
  <w:style w:type="paragraph" w:styleId="ListBullet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lang w:val="es-ES" w:eastAsia="ja-JP"/>
    </w:rPr>
  </w:style>
  <w:style w:type="paragraph" w:customStyle="1" w:styleId="6A483726B3DF8A4D9FCC1CD39955A224">
    <w:name w:val="6A483726B3DF8A4D9FCC1CD39955A224"/>
  </w:style>
  <w:style w:type="paragraph" w:customStyle="1" w:styleId="58C0802D93582045946A5297828E2C86">
    <w:name w:val="58C0802D93582045946A5297828E2C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de negocio.dotx</Template>
  <TotalTime>0</TotalTime>
  <Pages>7</Pages>
  <Words>1031</Words>
  <Characters>5882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Bueno, Carlos</dc:creator>
  <cp:keywords/>
  <dc:description/>
  <cp:lastModifiedBy>Blanco Bueno, Carlos</cp:lastModifiedBy>
  <cp:revision>3</cp:revision>
  <cp:lastPrinted>2016-07-24T17:02:00Z</cp:lastPrinted>
  <dcterms:created xsi:type="dcterms:W3CDTF">2016-07-24T17:02:00Z</dcterms:created>
  <dcterms:modified xsi:type="dcterms:W3CDTF">2016-07-24T17:02:00Z</dcterms:modified>
</cp:coreProperties>
</file>